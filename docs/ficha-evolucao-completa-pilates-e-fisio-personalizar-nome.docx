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20906" w14:textId="782DA2D8" w:rsidR="00165683" w:rsidRDefault="00DE0EC5" w:rsidP="00266ADE">
      <w:pPr>
        <w:pStyle w:val="Ttulo"/>
        <w:pBdr>
          <w:bottom w:val="single" w:sz="12" w:space="3" w:color="141414" w:themeColor="accent1"/>
        </w:pBdr>
        <w:spacing w:after="0"/>
        <w:jc w:val="center"/>
        <w:rPr>
          <w:b/>
          <w:bCs/>
          <w:caps/>
          <w:color w:val="auto"/>
          <w:sz w:val="28"/>
          <w:lang w:val="pt-BR"/>
        </w:rPr>
      </w:pPr>
      <w:r w:rsidRPr="00571033">
        <w:rPr>
          <w:color w:val="auto"/>
          <w:lang w:val="pt-BR"/>
        </w:rPr>
        <w:t>‍</w:t>
      </w:r>
    </w:p>
    <w:p w14:paraId="7F78A34F" w14:textId="5F080ABA" w:rsidR="0024091D" w:rsidRPr="00D373C3" w:rsidRDefault="00165683" w:rsidP="0024091D">
      <w:pPr>
        <w:spacing w:after="0"/>
        <w:jc w:val="center"/>
        <w:rPr>
          <w:color w:val="auto"/>
          <w:lang w:val="pt-BR"/>
        </w:rPr>
      </w:pPr>
      <w:r w:rsidRPr="007C092D">
        <w:rPr>
          <w:b/>
          <w:bCs/>
          <w:i/>
          <w:iCs/>
          <w:noProof/>
          <w:sz w:val="24"/>
          <w:szCs w:val="28"/>
          <w:lang w:val="pt-BR"/>
        </w:rPr>
        <w:t>EVOLUÇÃO DIÁRIA</w:t>
      </w:r>
      <w:r w:rsidRPr="007C092D">
        <w:rPr>
          <w:noProof/>
          <w:lang w:val="pt-BR"/>
        </w:rPr>
        <w:tab/>
        <w:t xml:space="preserve"> </w:t>
      </w:r>
      <w:r w:rsidRPr="007C092D">
        <w:rPr>
          <w:noProof/>
          <w:lang w:val="pt-BR"/>
        </w:rPr>
        <w:tab/>
      </w:r>
      <w:r w:rsidR="00F8755C">
        <w:rPr>
          <w:color w:val="auto"/>
          <w:lang w:val="pt-BR"/>
        </w:rPr>
        <w:t>Maria Eduarda Gualter</w:t>
      </w:r>
      <w:r w:rsidR="0024091D" w:rsidRPr="0024091D">
        <w:rPr>
          <w:color w:val="auto"/>
          <w:lang w:val="pt-BR"/>
        </w:rPr>
        <w:t xml:space="preserve"> </w:t>
      </w:r>
      <w:r w:rsidR="0024091D" w:rsidRPr="00D373C3">
        <w:rPr>
          <w:color w:val="auto"/>
          <w:lang w:val="pt-BR"/>
        </w:rPr>
        <w:t>|  FISIOTERAPEUTA   |  CREFITO-</w:t>
      </w:r>
      <w:r w:rsidR="00266ADE">
        <w:rPr>
          <w:color w:val="auto"/>
          <w:lang w:val="pt-BR"/>
        </w:rPr>
        <w:t xml:space="preserve"> </w:t>
      </w:r>
      <w:r w:rsidR="00F8755C">
        <w:rPr>
          <w:color w:val="auto"/>
          <w:lang w:val="pt-BR"/>
        </w:rPr>
        <w:t>344.331-F</w:t>
      </w:r>
    </w:p>
    <w:p w14:paraId="34522645" w14:textId="0B544748" w:rsidR="00F77F60" w:rsidRPr="00571033" w:rsidRDefault="00165683" w:rsidP="00266ADE">
      <w:pPr>
        <w:spacing w:after="0"/>
        <w:jc w:val="center"/>
        <w:rPr>
          <w:color w:val="auto"/>
          <w:sz w:val="28"/>
          <w:lang w:val="pt-BR"/>
        </w:rPr>
      </w:pPr>
      <w:r>
        <w:rPr>
          <w:noProof/>
        </w:rPr>
        <w:drawing>
          <wp:inline distT="0" distB="0" distL="0" distR="0" wp14:anchorId="59D2E20C" wp14:editId="1C43B019">
            <wp:extent cx="7038852" cy="98069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149" cy="981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F60" w:rsidRPr="00571033" w:rsidSect="0017054B">
      <w:pgSz w:w="11907" w:h="16839" w:code="9"/>
      <w:pgMar w:top="142" w:right="283" w:bottom="284" w:left="28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9E811" w14:textId="77777777" w:rsidR="00E12E94" w:rsidRDefault="00E12E94">
      <w:pPr>
        <w:spacing w:after="0"/>
      </w:pPr>
      <w:r>
        <w:separator/>
      </w:r>
    </w:p>
  </w:endnote>
  <w:endnote w:type="continuationSeparator" w:id="0">
    <w:p w14:paraId="0DF649F0" w14:textId="77777777" w:rsidR="00E12E94" w:rsidRDefault="00E12E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1F7B5" w14:textId="77777777" w:rsidR="00E12E94" w:rsidRDefault="00E12E94">
      <w:pPr>
        <w:spacing w:after="0"/>
      </w:pPr>
      <w:r>
        <w:separator/>
      </w:r>
    </w:p>
  </w:footnote>
  <w:footnote w:type="continuationSeparator" w:id="0">
    <w:p w14:paraId="7BDFE0C9" w14:textId="77777777" w:rsidR="00E12E94" w:rsidRDefault="00E12E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55475762">
    <w:abstractNumId w:val="0"/>
  </w:num>
  <w:num w:numId="2" w16cid:durableId="446235581">
    <w:abstractNumId w:val="0"/>
    <w:lvlOverride w:ilvl="0">
      <w:startOverride w:val="1"/>
    </w:lvlOverride>
  </w:num>
  <w:num w:numId="3" w16cid:durableId="265580758">
    <w:abstractNumId w:val="0"/>
    <w:lvlOverride w:ilvl="0">
      <w:startOverride w:val="1"/>
    </w:lvlOverride>
  </w:num>
  <w:num w:numId="4" w16cid:durableId="714817087">
    <w:abstractNumId w:val="0"/>
    <w:lvlOverride w:ilvl="0">
      <w:startOverride w:val="1"/>
    </w:lvlOverride>
  </w:num>
  <w:num w:numId="5" w16cid:durableId="214075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31D"/>
    <w:rsid w:val="00053418"/>
    <w:rsid w:val="0006231D"/>
    <w:rsid w:val="000E4744"/>
    <w:rsid w:val="00165683"/>
    <w:rsid w:val="0017054B"/>
    <w:rsid w:val="001A6884"/>
    <w:rsid w:val="001C7ADE"/>
    <w:rsid w:val="001E4D50"/>
    <w:rsid w:val="00200204"/>
    <w:rsid w:val="00237E49"/>
    <w:rsid w:val="0024091D"/>
    <w:rsid w:val="00266ADE"/>
    <w:rsid w:val="00295FED"/>
    <w:rsid w:val="002A584F"/>
    <w:rsid w:val="002B48ED"/>
    <w:rsid w:val="002F72BD"/>
    <w:rsid w:val="0031363B"/>
    <w:rsid w:val="003659AB"/>
    <w:rsid w:val="0037330B"/>
    <w:rsid w:val="003C742B"/>
    <w:rsid w:val="00407CB2"/>
    <w:rsid w:val="0041157B"/>
    <w:rsid w:val="004245F7"/>
    <w:rsid w:val="004B241A"/>
    <w:rsid w:val="004B6CF0"/>
    <w:rsid w:val="004C0D71"/>
    <w:rsid w:val="004C4401"/>
    <w:rsid w:val="004D43AC"/>
    <w:rsid w:val="004F7271"/>
    <w:rsid w:val="00501536"/>
    <w:rsid w:val="00536DE0"/>
    <w:rsid w:val="00540ECB"/>
    <w:rsid w:val="005455DE"/>
    <w:rsid w:val="0055250B"/>
    <w:rsid w:val="00571033"/>
    <w:rsid w:val="005A1754"/>
    <w:rsid w:val="005B7DF2"/>
    <w:rsid w:val="005D126D"/>
    <w:rsid w:val="00601406"/>
    <w:rsid w:val="00694C54"/>
    <w:rsid w:val="006A456D"/>
    <w:rsid w:val="006C2F6E"/>
    <w:rsid w:val="006D49DF"/>
    <w:rsid w:val="00756A89"/>
    <w:rsid w:val="00761F03"/>
    <w:rsid w:val="00763EAF"/>
    <w:rsid w:val="007C092D"/>
    <w:rsid w:val="007C5AEA"/>
    <w:rsid w:val="007F2848"/>
    <w:rsid w:val="00800659"/>
    <w:rsid w:val="00886B59"/>
    <w:rsid w:val="00915D5B"/>
    <w:rsid w:val="009463A2"/>
    <w:rsid w:val="009C22E9"/>
    <w:rsid w:val="009F4921"/>
    <w:rsid w:val="009F5B21"/>
    <w:rsid w:val="00A03A9D"/>
    <w:rsid w:val="00A83E17"/>
    <w:rsid w:val="00AA04C3"/>
    <w:rsid w:val="00AB37AA"/>
    <w:rsid w:val="00AD2B9A"/>
    <w:rsid w:val="00AF6ACC"/>
    <w:rsid w:val="00B07800"/>
    <w:rsid w:val="00B24F8A"/>
    <w:rsid w:val="00B46DE5"/>
    <w:rsid w:val="00B647FE"/>
    <w:rsid w:val="00BC0C56"/>
    <w:rsid w:val="00BE3184"/>
    <w:rsid w:val="00BE7BD9"/>
    <w:rsid w:val="00C01731"/>
    <w:rsid w:val="00C031A1"/>
    <w:rsid w:val="00CE2582"/>
    <w:rsid w:val="00D35846"/>
    <w:rsid w:val="00D373C3"/>
    <w:rsid w:val="00D7781D"/>
    <w:rsid w:val="00D82F11"/>
    <w:rsid w:val="00DA0D9A"/>
    <w:rsid w:val="00DD17BF"/>
    <w:rsid w:val="00DE0EC5"/>
    <w:rsid w:val="00DF55FC"/>
    <w:rsid w:val="00E12E94"/>
    <w:rsid w:val="00E22E9D"/>
    <w:rsid w:val="00E55020"/>
    <w:rsid w:val="00E8160B"/>
    <w:rsid w:val="00E92AC5"/>
    <w:rsid w:val="00EE0D5B"/>
    <w:rsid w:val="00F33927"/>
    <w:rsid w:val="00F77F60"/>
    <w:rsid w:val="00F8755C"/>
    <w:rsid w:val="00F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394C"/>
  <w15:chartTrackingRefBased/>
  <w15:docId w15:val="{3328424A-F0D2-4CD2-86CD-848EFD7D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  <w:style w:type="table" w:styleId="Tabelacomgrade">
    <w:name w:val="Table Grid"/>
    <w:basedOn w:val="Tabelanormal"/>
    <w:uiPriority w:val="39"/>
    <w:rsid w:val="00E5502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0">
    <w:name w:val="header"/>
    <w:basedOn w:val="Normal"/>
    <w:link w:val="CabealhoChar"/>
    <w:uiPriority w:val="99"/>
    <w:unhideWhenUsed/>
    <w:rsid w:val="00E5502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0"/>
    <w:uiPriority w:val="99"/>
    <w:rsid w:val="00E55020"/>
  </w:style>
  <w:style w:type="paragraph" w:styleId="Rodap0">
    <w:name w:val="footer"/>
    <w:basedOn w:val="Normal"/>
    <w:link w:val="RodapChar"/>
    <w:uiPriority w:val="99"/>
    <w:unhideWhenUsed/>
    <w:rsid w:val="00E5502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0"/>
    <w:uiPriority w:val="99"/>
    <w:rsid w:val="00E55020"/>
  </w:style>
  <w:style w:type="paragraph" w:styleId="Textodebalo">
    <w:name w:val="Balloon Text"/>
    <w:basedOn w:val="Normal"/>
    <w:link w:val="TextodebaloChar"/>
    <w:uiPriority w:val="99"/>
    <w:semiHidden/>
    <w:unhideWhenUsed/>
    <w:rsid w:val="00B24F8A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F8A"/>
    <w:rPr>
      <w:rFonts w:ascii="Segoe UI" w:hAnsi="Segoe UI" w:cs="Segoe UI"/>
      <w:szCs w:val="18"/>
    </w:rPr>
  </w:style>
  <w:style w:type="paragraph" w:styleId="Reviso">
    <w:name w:val="Revision"/>
    <w:hidden/>
    <w:uiPriority w:val="99"/>
    <w:semiHidden/>
    <w:rsid w:val="00BE318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i\AppData\Roaming\Microsoft\Modelos\Curr&#237;culo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Fisioterapeuta</CompanyPhone>
  <CompanyFax/>
  <CompanyEmail>CEFITO-4/207604-F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41B74-3998-462E-A211-8ED86007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5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Fabrício Aparecido Alberti Souza</dc:creator>
  <cp:keywords/>
  <cp:lastModifiedBy>Maria Eduarda Gualter</cp:lastModifiedBy>
  <cp:revision>3</cp:revision>
  <cp:lastPrinted>2024-04-14T15:20:00Z</cp:lastPrinted>
  <dcterms:created xsi:type="dcterms:W3CDTF">2024-04-14T15:20:00Z</dcterms:created>
  <dcterms:modified xsi:type="dcterms:W3CDTF">2024-05-13T11:30:00Z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